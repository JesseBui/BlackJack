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 w14:paraId="525FC2E9" w14:textId="77777777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14:paraId="78EC310E" w14:textId="77777777" w:rsidR="00447631" w:rsidRDefault="0042411E">
                <w:pPr>
                  <w:pStyle w:val="Name"/>
                  <w:ind w:left="0" w:right="0"/>
                </w:pPr>
                <w:r>
                  <w:t>SYST 17796 TEAM PROJECT</w:t>
                </w:r>
              </w:p>
            </w:sdtContent>
          </w:sdt>
          <w:sdt>
            <w:sdtPr>
              <w:rPr>
                <w:rStyle w:val="SubtitleChar"/>
                <w:u w:val="single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14:paraId="1822E8FD" w14:textId="5A79EB94" w:rsidR="00447631" w:rsidRDefault="001A0EAB" w:rsidP="00F537DF">
                <w:pPr>
                  <w:pStyle w:val="NoSpacing"/>
                  <w:ind w:left="0" w:right="0"/>
                </w:pPr>
                <w:r w:rsidRPr="002B41ED">
                  <w:rPr>
                    <w:rStyle w:val="SubtitleChar"/>
                    <w:u w:val="single"/>
                  </w:rPr>
                  <w:br/>
                </w:r>
                <w:r w:rsidRPr="002B41ED">
                  <w:rPr>
                    <w:rStyle w:val="SubtitleChar"/>
                    <w:u w:val="single"/>
                  </w:rPr>
                  <w:br/>
                </w:r>
                <w:r w:rsidR="00F537DF" w:rsidRPr="002B41ED">
                  <w:rPr>
                    <w:rStyle w:val="SubtitleChar"/>
                    <w:u w:val="single"/>
                  </w:rPr>
                  <w:t>Team Name: ___</w:t>
                </w:r>
                <w:r w:rsidR="002B41ED">
                  <w:rPr>
                    <w:rStyle w:val="SubtitleChar"/>
                    <w:u w:val="single"/>
                  </w:rPr>
                  <w:t>SANB____________</w:t>
                </w:r>
              </w:p>
            </w:sdtContent>
          </w:sdt>
        </w:tc>
        <w:tc>
          <w:tcPr>
            <w:tcW w:w="1000" w:type="pct"/>
            <w:vAlign w:val="center"/>
          </w:tcPr>
          <w:p w14:paraId="0E50F1FA" w14:textId="77777777"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14:paraId="3EC53C3C" w14:textId="2ABA23E6" w:rsidR="001A0EAB" w:rsidRPr="008D27E7" w:rsidRDefault="00BE1CC0" w:rsidP="001A0EAB">
      <w:pPr>
        <w:pStyle w:val="Subtitle"/>
        <w:rPr>
          <w:color w:val="FF0000"/>
        </w:rPr>
      </w:pPr>
      <w:r w:rsidRPr="008D27E7">
        <w:rPr>
          <w:noProof/>
          <w:color w:val="FF0000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3B81BF" wp14:editId="5CED5ED7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8BAE2" w14:textId="77777777"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433B81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" filled="f" stroked="f" strokeweight=".5pt">
                <v:textbox style="layout-flow:vertical;mso-layout-flow-alt:bottom-to-top;mso-fit-shape-to-text:t" inset="0,14.4pt,18pt">
                  <w:txbxContent>
                    <w:p w14:paraId="2AB8BAE2" w14:textId="77777777"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 w:rsidRPr="008D27E7">
        <w:rPr>
          <w:b w:val="0"/>
          <w:i/>
          <w:color w:val="FF0000"/>
          <w:sz w:val="24"/>
        </w:rPr>
        <w:t xml:space="preserve">Please negotiate, sign, scan and include as the first </w:t>
      </w:r>
      <w:r w:rsidR="008D27E7" w:rsidRPr="008D27E7">
        <w:rPr>
          <w:b w:val="0"/>
          <w:i/>
          <w:color w:val="FF0000"/>
          <w:sz w:val="24"/>
        </w:rPr>
        <w:t>page</w:t>
      </w:r>
      <w:r w:rsidR="001A0EAB" w:rsidRPr="008D27E7">
        <w:rPr>
          <w:b w:val="0"/>
          <w:i/>
          <w:color w:val="FF0000"/>
          <w:sz w:val="24"/>
        </w:rPr>
        <w:t xml:space="preserve"> in your Deliverable 1.  </w:t>
      </w:r>
    </w:p>
    <w:p w14:paraId="2FA4B09A" w14:textId="0212EDB5"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note that if cheating is discovered in a group assignment each member will be charged with a cheating offense regardless of their involvement in the offense.  Each member will receive the appropriate sanction based on their individual academic </w:t>
      </w:r>
      <w:r w:rsidR="008D27E7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history.</w:t>
      </w:r>
    </w:p>
    <w:p w14:paraId="5C17BF83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to ensure the academic integrity of </w:t>
      </w:r>
      <w:r>
        <w:rPr>
          <w:rFonts w:ascii="Arial" w:hAnsi="Arial" w:cs="Arial"/>
          <w:b/>
        </w:rPr>
        <w:t xml:space="preserve">all of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14:paraId="69D85DB8" w14:textId="77777777" w:rsidTr="001A0EAB">
        <w:trPr>
          <w:trHeight w:val="237"/>
        </w:trPr>
        <w:tc>
          <w:tcPr>
            <w:tcW w:w="4077" w:type="dxa"/>
          </w:tcPr>
          <w:p w14:paraId="161AEDF1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14:paraId="2226F8DD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14:paraId="4C26069C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14:paraId="59F947C1" w14:textId="77777777" w:rsidTr="001A0EAB">
        <w:trPr>
          <w:trHeight w:val="476"/>
        </w:trPr>
        <w:tc>
          <w:tcPr>
            <w:tcW w:w="4077" w:type="dxa"/>
          </w:tcPr>
          <w:p w14:paraId="2C904DE3" w14:textId="62F0CCE0" w:rsidR="001A0EAB" w:rsidRDefault="001A0EAB" w:rsidP="001A0EAB">
            <w:pPr>
              <w:rPr>
                <w:sz w:val="24"/>
              </w:rPr>
            </w:pPr>
            <w:r>
              <w:rPr>
                <w:sz w:val="24"/>
              </w:rPr>
              <w:t>Project Leader:</w:t>
            </w:r>
            <w:r w:rsidR="002B41ED">
              <w:rPr>
                <w:sz w:val="24"/>
              </w:rPr>
              <w:t xml:space="preserve"> Khang Bui</w:t>
            </w:r>
          </w:p>
          <w:p w14:paraId="3708C27A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661980F5" w14:textId="0566CE97" w:rsidR="001A0EAB" w:rsidRDefault="002B41ED" w:rsidP="001A0EAB">
            <w:pPr>
              <w:rPr>
                <w:sz w:val="32"/>
              </w:rPr>
            </w:pPr>
            <w:r>
              <w:rPr>
                <w:sz w:val="32"/>
              </w:rPr>
              <w:t>khang</w:t>
            </w:r>
          </w:p>
        </w:tc>
        <w:tc>
          <w:tcPr>
            <w:tcW w:w="2552" w:type="dxa"/>
          </w:tcPr>
          <w:p w14:paraId="7B753182" w14:textId="2A8B49F7" w:rsidR="001A0EAB" w:rsidRDefault="002B41ED" w:rsidP="001A0EAB">
            <w:pPr>
              <w:rPr>
                <w:sz w:val="32"/>
              </w:rPr>
            </w:pPr>
            <w:r>
              <w:rPr>
                <w:sz w:val="32"/>
              </w:rPr>
              <w:t>991698043</w:t>
            </w:r>
          </w:p>
        </w:tc>
      </w:tr>
      <w:tr w:rsidR="001A0EAB" w14:paraId="64C21F6B" w14:textId="77777777" w:rsidTr="001A0EAB">
        <w:trPr>
          <w:trHeight w:val="476"/>
        </w:trPr>
        <w:tc>
          <w:tcPr>
            <w:tcW w:w="4077" w:type="dxa"/>
          </w:tcPr>
          <w:p w14:paraId="4B4296F2" w14:textId="50A72AB2" w:rsidR="001A0EAB" w:rsidRDefault="002B41ED" w:rsidP="001A0EAB">
            <w:pPr>
              <w:rPr>
                <w:sz w:val="24"/>
              </w:rPr>
            </w:pPr>
            <w:r>
              <w:rPr>
                <w:sz w:val="24"/>
              </w:rPr>
              <w:t>Tin Nguyen</w:t>
            </w:r>
          </w:p>
          <w:p w14:paraId="54A5A7F7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722997B4" w14:textId="5FD616B3" w:rsidR="001A0EAB" w:rsidRDefault="009B462C" w:rsidP="001A0EAB">
            <w:pPr>
              <w:rPr>
                <w:sz w:val="32"/>
              </w:rPr>
            </w:pPr>
            <w:r>
              <w:rPr>
                <w:sz w:val="32"/>
              </w:rPr>
              <w:t>tin</w:t>
            </w:r>
          </w:p>
        </w:tc>
        <w:tc>
          <w:tcPr>
            <w:tcW w:w="2552" w:type="dxa"/>
          </w:tcPr>
          <w:p w14:paraId="40ADC096" w14:textId="77777777" w:rsidR="001A0EAB" w:rsidRDefault="001A0EAB" w:rsidP="001A0EAB">
            <w:pPr>
              <w:rPr>
                <w:sz w:val="32"/>
              </w:rPr>
            </w:pPr>
          </w:p>
        </w:tc>
      </w:tr>
      <w:tr w:rsidR="001A0EAB" w14:paraId="6DDBE1D9" w14:textId="77777777" w:rsidTr="001A0EAB">
        <w:trPr>
          <w:trHeight w:val="476"/>
        </w:trPr>
        <w:tc>
          <w:tcPr>
            <w:tcW w:w="4077" w:type="dxa"/>
          </w:tcPr>
          <w:p w14:paraId="063C3F6A" w14:textId="77777777" w:rsidR="001A0EAB" w:rsidRDefault="001A0EAB" w:rsidP="001A0EAB">
            <w:pPr>
              <w:rPr>
                <w:sz w:val="24"/>
              </w:rPr>
            </w:pPr>
          </w:p>
          <w:p w14:paraId="50597C6E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14076746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7B119DB3" w14:textId="77777777" w:rsidR="001A0EAB" w:rsidRDefault="001A0EAB" w:rsidP="001A0EAB">
            <w:pPr>
              <w:rPr>
                <w:sz w:val="32"/>
              </w:rPr>
            </w:pPr>
          </w:p>
        </w:tc>
      </w:tr>
      <w:tr w:rsidR="001A0EAB" w14:paraId="793FC48C" w14:textId="77777777" w:rsidTr="001A0EAB">
        <w:trPr>
          <w:trHeight w:val="476"/>
        </w:trPr>
        <w:tc>
          <w:tcPr>
            <w:tcW w:w="4077" w:type="dxa"/>
          </w:tcPr>
          <w:p w14:paraId="27742B8F" w14:textId="77777777" w:rsidR="001A0EAB" w:rsidRDefault="001A0EAB" w:rsidP="001A0EAB">
            <w:pPr>
              <w:rPr>
                <w:sz w:val="24"/>
              </w:rPr>
            </w:pPr>
          </w:p>
          <w:p w14:paraId="2EB7CBD1" w14:textId="77777777" w:rsidR="001A0EAB" w:rsidRDefault="001A0EAB" w:rsidP="001A0EAB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5C12D39C" w14:textId="77777777" w:rsidR="001A0EAB" w:rsidRDefault="001A0EAB" w:rsidP="001A0EAB">
            <w:pPr>
              <w:rPr>
                <w:sz w:val="32"/>
              </w:rPr>
            </w:pPr>
          </w:p>
        </w:tc>
        <w:tc>
          <w:tcPr>
            <w:tcW w:w="2552" w:type="dxa"/>
          </w:tcPr>
          <w:p w14:paraId="594CFAD6" w14:textId="77777777" w:rsidR="001A0EAB" w:rsidRDefault="001A0EAB" w:rsidP="001A0EAB">
            <w:pPr>
              <w:rPr>
                <w:sz w:val="32"/>
              </w:rPr>
            </w:pPr>
          </w:p>
        </w:tc>
      </w:tr>
    </w:tbl>
    <w:p w14:paraId="1E6422C7" w14:textId="578349B1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>For further information</w:t>
      </w:r>
      <w:r w:rsidR="008D27E7">
        <w:rPr>
          <w:rFonts w:ascii="Arial" w:hAnsi="Arial" w:cs="Arial"/>
          <w:b/>
        </w:rPr>
        <w:t xml:space="preserve">,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 xml:space="preserve">Academic </w:t>
      </w:r>
      <w:r w:rsidR="00F00D4A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Policy</w:t>
      </w:r>
      <w:r w:rsidR="008D27E7">
        <w:rPr>
          <w:rFonts w:ascii="Arial" w:hAnsi="Arial" w:cs="Arial"/>
          <w:b/>
        </w:rPr>
        <w:t xml:space="preserve"> here :</w:t>
      </w:r>
      <w:r w:rsidR="008D27E7" w:rsidRPr="008D27E7">
        <w:t xml:space="preserve"> </w:t>
      </w:r>
      <w:hyperlink r:id="rId10" w:history="1">
        <w:r w:rsidR="008D27E7" w:rsidRPr="00B73A98">
          <w:rPr>
            <w:rStyle w:val="Hyperlink"/>
            <w:rFonts w:ascii="Arial" w:hAnsi="Arial" w:cs="Arial"/>
            <w:b/>
          </w:rPr>
          <w:t>https://caps.sheridancollege.ca/student-guide/academic-policies-and-procedures.aspx</w:t>
        </w:r>
      </w:hyperlink>
      <w:r w:rsidR="008D27E7">
        <w:rPr>
          <w:rFonts w:ascii="Arial" w:hAnsi="Arial" w:cs="Arial"/>
          <w:b/>
        </w:rPr>
        <w:t xml:space="preserve"> </w:t>
      </w:r>
    </w:p>
    <w:p w14:paraId="0296DFC6" w14:textId="362F5A92"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t xml:space="preserve">By signing this contract, we acknowledge having read the Sheridan Academic </w:t>
      </w:r>
      <w:r w:rsidR="00F00D4A">
        <w:rPr>
          <w:sz w:val="24"/>
          <w:szCs w:val="24"/>
        </w:rPr>
        <w:t>Integrity</w:t>
      </w:r>
      <w:r w:rsidRPr="00330FE9">
        <w:rPr>
          <w:sz w:val="24"/>
          <w:szCs w:val="24"/>
        </w:rPr>
        <w:t xml:space="preserve"> Policy </w:t>
      </w:r>
    </w:p>
    <w:p w14:paraId="0E79AF8E" w14:textId="77777777" w:rsidR="001A0EAB" w:rsidRPr="00857C31" w:rsidRDefault="001A0EAB" w:rsidP="001A0EAB">
      <w:pPr>
        <w:pStyle w:val="Name"/>
      </w:pPr>
      <w:r w:rsidRPr="00857C31">
        <w:lastRenderedPageBreak/>
        <w:t>Responsibilities</w:t>
      </w:r>
      <w:r>
        <w:t xml:space="preserve"> of the Project Leader include:</w:t>
      </w:r>
    </w:p>
    <w:p w14:paraId="6D509973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14:paraId="481BB9D4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Ensuring work is completed with accuracy, completeness and timeliness.</w:t>
      </w:r>
    </w:p>
    <w:p w14:paraId="6AB4C6F7" w14:textId="77777777" w:rsidR="001A0EAB" w:rsidRDefault="001A0EA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  <w:r w:rsidR="0009731B">
        <w:rPr>
          <w:sz w:val="24"/>
        </w:rPr>
        <w:t>.</w:t>
      </w:r>
    </w:p>
    <w:p w14:paraId="3441E07A" w14:textId="77777777" w:rsidR="0009731B" w:rsidRPr="001A0EAB" w:rsidRDefault="0009731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Notifying the professor of any issues in a timely manner</w:t>
      </w:r>
      <w:r w:rsidR="00E150FB">
        <w:rPr>
          <w:sz w:val="24"/>
        </w:rPr>
        <w:t xml:space="preserve"> so that corrective measures can be taken</w:t>
      </w:r>
      <w:r>
        <w:rPr>
          <w:sz w:val="24"/>
        </w:rPr>
        <w:t>.</w:t>
      </w:r>
    </w:p>
    <w:p w14:paraId="5E4D6DA1" w14:textId="77777777" w:rsidR="001A0EAB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Any other duties as deemed necessary for project completion</w:t>
      </w:r>
      <w:r w:rsidR="0009731B">
        <w:rPr>
          <w:sz w:val="24"/>
        </w:rPr>
        <w:t>.</w:t>
      </w:r>
    </w:p>
    <w:p w14:paraId="5B739400" w14:textId="77777777" w:rsidR="008910DC" w:rsidRPr="008910DC" w:rsidRDefault="008910DC" w:rsidP="008910DC">
      <w:pPr>
        <w:spacing w:after="0" w:line="240" w:lineRule="auto"/>
        <w:ind w:left="720"/>
        <w:rPr>
          <w:sz w:val="24"/>
        </w:rPr>
      </w:pPr>
    </w:p>
    <w:p w14:paraId="7C01AE05" w14:textId="77777777" w:rsidR="001A0EAB" w:rsidRDefault="001A0EAB" w:rsidP="001A0EAB">
      <w:pPr>
        <w:pStyle w:val="Name"/>
      </w:pPr>
      <w:r>
        <w:t xml:space="preserve">What we will do if . . .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46CA37B6" w14:textId="77777777" w:rsidTr="00E000F1">
        <w:trPr>
          <w:tblHeader/>
        </w:trPr>
        <w:tc>
          <w:tcPr>
            <w:tcW w:w="2988" w:type="dxa"/>
          </w:tcPr>
          <w:p w14:paraId="677DF6D7" w14:textId="77777777" w:rsidR="001A0EAB" w:rsidRDefault="001A0EAB" w:rsidP="00AE5B04">
            <w:pPr>
              <w:spacing w:before="120" w:after="12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66738E37" w14:textId="77777777" w:rsidR="001A0EAB" w:rsidRDefault="001A0EAB" w:rsidP="00AE5B04">
            <w:pPr>
              <w:spacing w:before="120" w:after="120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>initial</w:t>
            </w:r>
            <w:r w:rsidR="001A751D">
              <w:rPr>
                <w:b/>
                <w:sz w:val="24"/>
              </w:rPr>
              <w:t>s</w:t>
            </w:r>
          </w:p>
        </w:tc>
        <w:tc>
          <w:tcPr>
            <w:tcW w:w="4860" w:type="dxa"/>
          </w:tcPr>
          <w:p w14:paraId="7A23B456" w14:textId="77777777" w:rsidR="00B31367" w:rsidRDefault="001A0EAB" w:rsidP="00AE5B04">
            <w:pPr>
              <w:spacing w:before="120" w:after="120" w:line="276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  <w:r w:rsidR="00B31367">
              <w:rPr>
                <w:b/>
                <w:sz w:val="24"/>
              </w:rPr>
              <w:br/>
              <w:t>(</w:t>
            </w:r>
            <w:r w:rsidR="00F54D10">
              <w:rPr>
                <w:b/>
                <w:sz w:val="24"/>
              </w:rPr>
              <w:t xml:space="preserve">Put </w:t>
            </w:r>
            <w:r w:rsidR="00DD6EF1">
              <w:rPr>
                <w:b/>
                <w:sz w:val="24"/>
              </w:rPr>
              <w:t xml:space="preserve">an X </w:t>
            </w:r>
            <w:r w:rsidR="00511226">
              <w:rPr>
                <w:b/>
                <w:sz w:val="24"/>
              </w:rPr>
              <w:t xml:space="preserve">corresponding to your choice </w:t>
            </w:r>
            <w:r w:rsidR="00B31367">
              <w:rPr>
                <w:b/>
                <w:sz w:val="24"/>
              </w:rPr>
              <w:t xml:space="preserve">in each box) </w:t>
            </w:r>
          </w:p>
        </w:tc>
      </w:tr>
      <w:tr w:rsidR="00132E9F" w14:paraId="1751C690" w14:textId="77777777" w:rsidTr="00AC650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0D51" w14:textId="77777777" w:rsidR="00132E9F" w:rsidRDefault="00132E9F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regularly attend team meetings and/or does not respond to communications in a timely manner.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06FD" w14:textId="77777777" w:rsidR="00132E9F" w:rsidRDefault="002B41ED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Khang Bui</w:t>
            </w:r>
          </w:p>
          <w:p w14:paraId="221DC877" w14:textId="77777777" w:rsidR="002B41ED" w:rsidRDefault="002B41ED" w:rsidP="002B41ED">
            <w:pPr>
              <w:rPr>
                <w:sz w:val="24"/>
              </w:rPr>
            </w:pPr>
            <w:r>
              <w:rPr>
                <w:sz w:val="24"/>
              </w:rPr>
              <w:t>Tin Nguyen</w:t>
            </w:r>
          </w:p>
          <w:p w14:paraId="53B3D236" w14:textId="282E6920" w:rsidR="002B41ED" w:rsidRDefault="002B41ED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5023" w14:textId="77777777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Project leader emails the student citing the concerns and cc’s the professor so they are aware of the situation at the very onset </w:t>
            </w:r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>X</w:t>
            </w:r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 xml:space="preserve"> (</w:t>
            </w:r>
            <w:r w:rsidR="00873AF5">
              <w:rPr>
                <w:b/>
                <w:bCs/>
                <w:sz w:val="24"/>
              </w:rPr>
              <w:t>Mandatory</w:t>
            </w:r>
            <w:r>
              <w:rPr>
                <w:sz w:val="24"/>
              </w:rPr>
              <w:t xml:space="preserve">). </w:t>
            </w:r>
          </w:p>
          <w:p w14:paraId="38D3257C" w14:textId="753CF5B3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__ In addition to above, the leader/team will (</w:t>
            </w:r>
            <w:r w:rsidR="008D27E7">
              <w:rPr>
                <w:sz w:val="24"/>
              </w:rPr>
              <w:t>add your own content here</w:t>
            </w:r>
            <w:r>
              <w:rPr>
                <w:sz w:val="24"/>
              </w:rPr>
              <w:t>):</w:t>
            </w:r>
          </w:p>
        </w:tc>
      </w:tr>
      <w:tr w:rsidR="002B41ED" w14:paraId="4024E86D" w14:textId="77777777" w:rsidTr="00E000F1">
        <w:tc>
          <w:tcPr>
            <w:tcW w:w="2988" w:type="dxa"/>
          </w:tcPr>
          <w:p w14:paraId="373B44DA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deliver component on time due to severe illness or extreme personal problem.</w:t>
            </w:r>
          </w:p>
        </w:tc>
        <w:tc>
          <w:tcPr>
            <w:tcW w:w="1530" w:type="dxa"/>
          </w:tcPr>
          <w:p w14:paraId="7F8432DD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Khang Bui</w:t>
            </w:r>
          </w:p>
          <w:p w14:paraId="0DA054C7" w14:textId="77777777" w:rsidR="002B41ED" w:rsidRDefault="002B41ED" w:rsidP="002B41ED">
            <w:pPr>
              <w:rPr>
                <w:sz w:val="24"/>
              </w:rPr>
            </w:pPr>
            <w:r>
              <w:rPr>
                <w:sz w:val="24"/>
              </w:rPr>
              <w:t>Tin Nguyen</w:t>
            </w:r>
          </w:p>
          <w:p w14:paraId="77CD1E0F" w14:textId="4A0EF40F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13070E80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temporarily __</w:t>
            </w:r>
          </w:p>
          <w:p w14:paraId="10C41174" w14:textId="77777777" w:rsidR="002B41ED" w:rsidRDefault="002B41ED" w:rsidP="002B41ED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professor __</w:t>
            </w:r>
          </w:p>
          <w:p w14:paraId="4CDE5785" w14:textId="11237111" w:rsidR="002B41ED" w:rsidRDefault="002B41ED" w:rsidP="002B41ED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shifts target date if possible </w:t>
            </w:r>
            <w:r w:rsidRPr="002B41ED">
              <w:rPr>
                <w:sz w:val="24"/>
                <w:u w:val="single"/>
              </w:rPr>
              <w:t>_</w:t>
            </w:r>
            <w:r>
              <w:rPr>
                <w:sz w:val="24"/>
                <w:u w:val="single"/>
              </w:rPr>
              <w:t>X</w:t>
            </w:r>
            <w:r w:rsidRPr="002B41ED">
              <w:rPr>
                <w:sz w:val="24"/>
                <w:u w:val="single"/>
              </w:rPr>
              <w:t>_</w:t>
            </w:r>
          </w:p>
          <w:p w14:paraId="08D074FE" w14:textId="77777777" w:rsidR="002B41ED" w:rsidRDefault="002B41ED" w:rsidP="002B41ED">
            <w:pPr>
              <w:tabs>
                <w:tab w:val="left" w:pos="720"/>
                <w:tab w:val="left" w:pos="1396"/>
              </w:tabs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  <w:r>
              <w:rPr>
                <w:sz w:val="24"/>
              </w:rPr>
              <w:tab/>
            </w:r>
          </w:p>
        </w:tc>
      </w:tr>
      <w:tr w:rsidR="002B41ED" w14:paraId="4754D4AB" w14:textId="77777777" w:rsidTr="00AE5B04">
        <w:trPr>
          <w:cantSplit/>
        </w:trPr>
        <w:tc>
          <w:tcPr>
            <w:tcW w:w="2988" w:type="dxa"/>
          </w:tcPr>
          <w:p w14:paraId="62F56142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member has difficulty delivering component on time due to lack of understanding or ability. </w:t>
            </w:r>
          </w:p>
        </w:tc>
        <w:tc>
          <w:tcPr>
            <w:tcW w:w="1530" w:type="dxa"/>
          </w:tcPr>
          <w:p w14:paraId="099375F6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Khang Bui</w:t>
            </w:r>
          </w:p>
          <w:p w14:paraId="7921192F" w14:textId="77777777" w:rsidR="002B41ED" w:rsidRDefault="002B41ED" w:rsidP="002B41ED">
            <w:pPr>
              <w:rPr>
                <w:sz w:val="24"/>
              </w:rPr>
            </w:pPr>
            <w:r>
              <w:rPr>
                <w:sz w:val="24"/>
              </w:rPr>
              <w:t>Tin Nguyen</w:t>
            </w:r>
          </w:p>
          <w:p w14:paraId="7AA0FBA3" w14:textId="25AA95E8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0CE2942E" w14:textId="3238674B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reassigns component _</w:t>
            </w:r>
            <w:r>
              <w:rPr>
                <w:sz w:val="24"/>
                <w:u w:val="single"/>
              </w:rPr>
              <w:t>X</w:t>
            </w:r>
            <w:r>
              <w:rPr>
                <w:sz w:val="24"/>
              </w:rPr>
              <w:t>_</w:t>
            </w:r>
          </w:p>
          <w:p w14:paraId="6B5B54D7" w14:textId="77777777" w:rsidR="002B41ED" w:rsidRDefault="002B41ED" w:rsidP="002B41ED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helps member __</w:t>
            </w:r>
          </w:p>
          <w:p w14:paraId="29D2BBC9" w14:textId="77777777" w:rsidR="002B41ED" w:rsidRDefault="002B41ED" w:rsidP="002B41ED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member must ask professor for help __</w:t>
            </w:r>
          </w:p>
          <w:p w14:paraId="147AD548" w14:textId="77777777" w:rsidR="002B41ED" w:rsidRDefault="002B41ED" w:rsidP="002B41ED">
            <w:pPr>
              <w:spacing w:before="120" w:after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2B41ED" w14:paraId="2BC1E820" w14:textId="77777777" w:rsidTr="00E000F1">
        <w:tc>
          <w:tcPr>
            <w:tcW w:w="2988" w:type="dxa"/>
          </w:tcPr>
          <w:p w14:paraId="1C6F6FBA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Team member does not deliver component on time due to lack of effort.</w:t>
            </w:r>
          </w:p>
        </w:tc>
        <w:tc>
          <w:tcPr>
            <w:tcW w:w="1530" w:type="dxa"/>
          </w:tcPr>
          <w:p w14:paraId="1A1490C1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Khang Bui</w:t>
            </w:r>
          </w:p>
          <w:p w14:paraId="220208B1" w14:textId="77777777" w:rsidR="002B41ED" w:rsidRDefault="002B41ED" w:rsidP="002B41ED">
            <w:pPr>
              <w:rPr>
                <w:sz w:val="24"/>
              </w:rPr>
            </w:pPr>
            <w:r>
              <w:rPr>
                <w:sz w:val="24"/>
              </w:rPr>
              <w:t>Tin Nguyen</w:t>
            </w:r>
          </w:p>
          <w:p w14:paraId="7A1DF09C" w14:textId="160B463D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69A479CB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__</w:t>
            </w:r>
          </w:p>
          <w:p w14:paraId="65E15AF4" w14:textId="77777777" w:rsidR="002B41ED" w:rsidRDefault="002B41ED" w:rsidP="002B41ED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member(s) ask professor to request a </w:t>
            </w:r>
            <w:r w:rsidRPr="005615B4">
              <w:rPr>
                <w:sz w:val="24"/>
              </w:rPr>
              <w:t>Participation Form</w:t>
            </w:r>
            <w:r>
              <w:rPr>
                <w:sz w:val="24"/>
              </w:rPr>
              <w:t xml:space="preserve"> from </w:t>
            </w:r>
            <w:r w:rsidRPr="00132E9F">
              <w:rPr>
                <w:sz w:val="24"/>
                <w:u w:val="single"/>
              </w:rPr>
              <w:t>all</w:t>
            </w:r>
            <w:r>
              <w:rPr>
                <w:sz w:val="24"/>
              </w:rPr>
              <w:t xml:space="preserve"> team members. This </w:t>
            </w:r>
            <w:r w:rsidRPr="00132E9F">
              <w:rPr>
                <w:i/>
                <w:iCs/>
                <w:sz w:val="24"/>
              </w:rPr>
              <w:t>may</w:t>
            </w:r>
            <w:r>
              <w:rPr>
                <w:sz w:val="24"/>
              </w:rPr>
              <w:t xml:space="preserve"> result in individualized grades being awarded for a deliverable __</w:t>
            </w:r>
          </w:p>
          <w:p w14:paraId="116B264C" w14:textId="6F4C91A8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c) </w:t>
            </w:r>
            <w:r>
              <w:rPr>
                <w:sz w:val="24"/>
              </w:rPr>
              <w:tab/>
              <w:t>Both a. and b. above _</w:t>
            </w:r>
            <w:r>
              <w:rPr>
                <w:sz w:val="24"/>
                <w:u w:val="single"/>
              </w:rPr>
              <w:t>X</w:t>
            </w:r>
            <w:r>
              <w:rPr>
                <w:sz w:val="24"/>
              </w:rPr>
              <w:t>_</w:t>
            </w:r>
          </w:p>
          <w:p w14:paraId="56A8FB6A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2B41ED" w14:paraId="05BC0D4D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EC91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cannot achieve consensus leaving one or more member(s) feeling that their voice(s) is/are not being heard in a decision which affects everyone.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B6CD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Khang Bui</w:t>
            </w:r>
          </w:p>
          <w:p w14:paraId="61B6D579" w14:textId="77777777" w:rsidR="002B41ED" w:rsidRDefault="002B41ED" w:rsidP="002B41ED">
            <w:pPr>
              <w:rPr>
                <w:sz w:val="24"/>
              </w:rPr>
            </w:pPr>
            <w:r>
              <w:rPr>
                <w:sz w:val="24"/>
              </w:rPr>
              <w:t>Tin Nguyen</w:t>
            </w:r>
          </w:p>
          <w:p w14:paraId="2A6A4175" w14:textId="6CAE952A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E39F" w14:textId="3962FD46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abide by majority vote _</w:t>
            </w:r>
            <w:r>
              <w:rPr>
                <w:sz w:val="24"/>
                <w:u w:val="single"/>
              </w:rPr>
              <w:t>X</w:t>
            </w:r>
            <w:r>
              <w:rPr>
                <w:sz w:val="24"/>
              </w:rPr>
              <w:t>_</w:t>
            </w:r>
          </w:p>
          <w:p w14:paraId="31F2147E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the professor __</w:t>
            </w:r>
          </w:p>
          <w:p w14:paraId="2F08F56C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2B41ED" w14:paraId="099AE9A9" w14:textId="77777777" w:rsidTr="00FE4256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E704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members do not share expectations for the quality of work on a particular deliverable.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1554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Khang Bui</w:t>
            </w:r>
          </w:p>
          <w:p w14:paraId="5C8EFBA0" w14:textId="77777777" w:rsidR="002B41ED" w:rsidRDefault="002B41ED" w:rsidP="002B41ED">
            <w:pPr>
              <w:rPr>
                <w:sz w:val="24"/>
              </w:rPr>
            </w:pPr>
            <w:r>
              <w:rPr>
                <w:sz w:val="24"/>
              </w:rPr>
              <w:t>Tin Nguyen</w:t>
            </w:r>
          </w:p>
          <w:p w14:paraId="12E94618" w14:textId="5E3F4745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BEB1" w14:textId="5079032D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members will draw on each other’s strengths to help bring the quality of the deliverable to a minimal acceptable level _</w:t>
            </w:r>
            <w:r>
              <w:rPr>
                <w:sz w:val="24"/>
                <w:u w:val="single"/>
              </w:rPr>
              <w:t>X</w:t>
            </w:r>
            <w:r>
              <w:rPr>
                <w:sz w:val="24"/>
              </w:rPr>
              <w:t>_</w:t>
            </w:r>
          </w:p>
          <w:p w14:paraId="27CA5A14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votes on each submission's quality __</w:t>
            </w:r>
          </w:p>
          <w:p w14:paraId="18EE7993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member(s) ask professor to request a </w:t>
            </w:r>
            <w:r w:rsidRPr="005615B4">
              <w:rPr>
                <w:sz w:val="24"/>
              </w:rPr>
              <w:t>Participation Form</w:t>
            </w:r>
            <w:r>
              <w:rPr>
                <w:sz w:val="24"/>
              </w:rPr>
              <w:t xml:space="preserve"> from </w:t>
            </w:r>
            <w:r w:rsidRPr="00FE4256">
              <w:rPr>
                <w:sz w:val="24"/>
              </w:rPr>
              <w:t>all</w:t>
            </w:r>
            <w:r>
              <w:rPr>
                <w:sz w:val="24"/>
              </w:rPr>
              <w:t xml:space="preserve"> team members, which </w:t>
            </w:r>
            <w:r w:rsidRPr="00FE4256">
              <w:rPr>
                <w:sz w:val="24"/>
              </w:rPr>
              <w:t>may</w:t>
            </w:r>
            <w:r>
              <w:rPr>
                <w:sz w:val="24"/>
              </w:rPr>
              <w:t xml:space="preserve"> result in individualized grades being awarded for a deliverable __</w:t>
            </w:r>
          </w:p>
          <w:p w14:paraId="0FBABABF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2B41ED" w14:paraId="07B0619E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BBAF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member behaves in an unprofessional manner, e.g. being rude, uncooperative and/or making one or more </w:t>
            </w:r>
            <w:r>
              <w:rPr>
                <w:sz w:val="24"/>
              </w:rPr>
              <w:lastRenderedPageBreak/>
              <w:t>member(s) feel uncomfortable.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6807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Khang Bui</w:t>
            </w:r>
          </w:p>
          <w:p w14:paraId="4015CFA7" w14:textId="77777777" w:rsidR="002B41ED" w:rsidRDefault="002B41ED" w:rsidP="002B41ED">
            <w:pPr>
              <w:rPr>
                <w:sz w:val="24"/>
              </w:rPr>
            </w:pPr>
            <w:r>
              <w:rPr>
                <w:sz w:val="24"/>
              </w:rPr>
              <w:t>Tin Nguyen</w:t>
            </w:r>
          </w:p>
          <w:p w14:paraId="5EE6E065" w14:textId="249875EB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68E4" w14:textId="1F1BDDAB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a)</w:t>
            </w:r>
            <w:r>
              <w:rPr>
                <w:sz w:val="24"/>
              </w:rPr>
              <w:tab/>
              <w:t>Team agrees to avoid use of all vocabulary inappropriate to a business/college setting _</w:t>
            </w:r>
            <w:r>
              <w:rPr>
                <w:sz w:val="24"/>
                <w:u w:val="single"/>
              </w:rPr>
              <w:t>X</w:t>
            </w:r>
            <w:r>
              <w:rPr>
                <w:sz w:val="24"/>
              </w:rPr>
              <w:t>_</w:t>
            </w:r>
          </w:p>
          <w:p w14:paraId="3433E9BE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b) Team attempts to resolve the issue by airing the problem at a team meeting __</w:t>
            </w:r>
          </w:p>
          <w:p w14:paraId="469ADB9D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requests a meeting with the professor to discuss further __</w:t>
            </w:r>
          </w:p>
          <w:p w14:paraId="3DE7FBB7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2B41ED" w14:paraId="0F162E74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9E7A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There is a dominant team member who insists on making all decisions on the team's behalf leaving some team members feeling like subordinates rather than equal members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5924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Khang Bui</w:t>
            </w:r>
          </w:p>
          <w:p w14:paraId="003DB770" w14:textId="77777777" w:rsidR="002B41ED" w:rsidRDefault="002B41ED" w:rsidP="002B41ED">
            <w:pPr>
              <w:rPr>
                <w:sz w:val="24"/>
              </w:rPr>
            </w:pPr>
            <w:r>
              <w:rPr>
                <w:sz w:val="24"/>
              </w:rPr>
              <w:t>Tin Nguyen</w:t>
            </w:r>
          </w:p>
          <w:p w14:paraId="7DD56B02" w14:textId="5166D363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30DF" w14:textId="0E5C5DDD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actively solicit consensus on all decisions which affect project direction by asking for each member's decision and vote _</w:t>
            </w:r>
            <w:r>
              <w:rPr>
                <w:sz w:val="24"/>
                <w:u w:val="single"/>
              </w:rPr>
              <w:t>X</w:t>
            </w:r>
            <w:r>
              <w:rPr>
                <w:sz w:val="24"/>
              </w:rPr>
              <w:t>_</w:t>
            </w:r>
          </w:p>
          <w:p w14:paraId="1A9AD2AD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express subordination feelings and attempt to resolve issue __</w:t>
            </w:r>
          </w:p>
          <w:p w14:paraId="4090ED78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seeks advice from the professor __</w:t>
            </w:r>
          </w:p>
          <w:p w14:paraId="12F2FE65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2B41ED" w14:paraId="51FCDE22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CFBC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1F6F" w14:textId="77777777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Khang Bui</w:t>
            </w:r>
          </w:p>
          <w:p w14:paraId="6B34AF93" w14:textId="77777777" w:rsidR="002B41ED" w:rsidRDefault="002B41ED" w:rsidP="002B41ED">
            <w:pPr>
              <w:rPr>
                <w:sz w:val="24"/>
              </w:rPr>
            </w:pPr>
            <w:r>
              <w:rPr>
                <w:sz w:val="24"/>
              </w:rPr>
              <w:t>Tin Nguyen</w:t>
            </w:r>
          </w:p>
          <w:p w14:paraId="772E56F4" w14:textId="44F4093F" w:rsidR="002B41ED" w:rsidRDefault="002B41ED" w:rsidP="002B41ED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D1EA" w14:textId="23A3C9C3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</w:t>
            </w:r>
            <w:r>
              <w:rPr>
                <w:sz w:val="24"/>
                <w:u w:val="single"/>
              </w:rPr>
              <w:t>X</w:t>
            </w:r>
            <w:r>
              <w:rPr>
                <w:sz w:val="24"/>
              </w:rPr>
              <w:t>_</w:t>
            </w:r>
          </w:p>
          <w:p w14:paraId="4AE3E0D6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routinely checks with each other about perceived roles __</w:t>
            </w:r>
          </w:p>
          <w:p w14:paraId="233561FD" w14:textId="77777777" w:rsidR="002B41ED" w:rsidRDefault="002B41ED" w:rsidP="002B41ED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discusses the matter at team meeting __</w:t>
            </w:r>
          </w:p>
        </w:tc>
      </w:tr>
    </w:tbl>
    <w:p w14:paraId="6CE2932B" w14:textId="77777777" w:rsidR="00DE3982" w:rsidRDefault="00DE3982"/>
    <w:p w14:paraId="4B34CA23" w14:textId="77777777" w:rsidR="001A0EAB" w:rsidRDefault="001A0EAB" w:rsidP="001A0EAB">
      <w:pPr>
        <w:rPr>
          <w:sz w:val="24"/>
        </w:rPr>
      </w:pPr>
    </w:p>
    <w:sectPr w:rsidR="001A0EAB">
      <w:footerReference w:type="default" r:id="rId11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51759" w14:textId="77777777" w:rsidR="00EF2F9A" w:rsidRDefault="00EF2F9A">
      <w:pPr>
        <w:spacing w:after="0" w:line="240" w:lineRule="auto"/>
      </w:pPr>
      <w:r>
        <w:separator/>
      </w:r>
    </w:p>
  </w:endnote>
  <w:endnote w:type="continuationSeparator" w:id="0">
    <w:p w14:paraId="509A61D2" w14:textId="77777777" w:rsidR="00EF2F9A" w:rsidRDefault="00EF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EB9AB" w14:textId="77777777" w:rsidR="00447631" w:rsidRDefault="00BE1CC0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31271B" wp14:editId="3CB5EFAE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F885DE" w14:textId="77777777" w:rsidR="005D0862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  <w:r w:rsidR="001A751D">
                            <w:rPr>
                              <w:lang w:val="en-CA"/>
                            </w:rPr>
                            <w:t xml:space="preserve"> </w:t>
                          </w:r>
                          <w:r w:rsidR="005D0862">
                            <w:rPr>
                              <w:lang w:val="en-CA"/>
                            </w:rPr>
                            <w:t>v2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31271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" filled="f" stroked="f" strokeweight=".5pt">
              <v:textbox inset="0,,0">
                <w:txbxContent>
                  <w:p w14:paraId="04F885DE" w14:textId="77777777" w:rsidR="005D0862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  <w:r w:rsidR="001A751D">
                      <w:rPr>
                        <w:lang w:val="en-CA"/>
                      </w:rPr>
                      <w:t xml:space="preserve"> </w:t>
                    </w:r>
                    <w:r w:rsidR="005D0862">
                      <w:rPr>
                        <w:lang w:val="en-CA"/>
                      </w:rPr>
                      <w:t>v2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2C384" w14:textId="77777777" w:rsidR="00EF2F9A" w:rsidRDefault="00EF2F9A">
      <w:pPr>
        <w:spacing w:after="0" w:line="240" w:lineRule="auto"/>
      </w:pPr>
      <w:r>
        <w:separator/>
      </w:r>
    </w:p>
  </w:footnote>
  <w:footnote w:type="continuationSeparator" w:id="0">
    <w:p w14:paraId="622767A3" w14:textId="77777777" w:rsidR="00EF2F9A" w:rsidRDefault="00EF2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173138">
    <w:abstractNumId w:val="4"/>
  </w:num>
  <w:num w:numId="2" w16cid:durableId="579339492">
    <w:abstractNumId w:val="1"/>
  </w:num>
  <w:num w:numId="3" w16cid:durableId="1423836497">
    <w:abstractNumId w:val="2"/>
  </w:num>
  <w:num w:numId="4" w16cid:durableId="1320646708">
    <w:abstractNumId w:val="0"/>
  </w:num>
  <w:num w:numId="5" w16cid:durableId="1372461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DF"/>
    <w:rsid w:val="00025579"/>
    <w:rsid w:val="0009010B"/>
    <w:rsid w:val="0009731B"/>
    <w:rsid w:val="000A06BD"/>
    <w:rsid w:val="000B3664"/>
    <w:rsid w:val="00132E9F"/>
    <w:rsid w:val="00153D52"/>
    <w:rsid w:val="001A0EAB"/>
    <w:rsid w:val="001A751D"/>
    <w:rsid w:val="001B6217"/>
    <w:rsid w:val="002B41ED"/>
    <w:rsid w:val="002E5042"/>
    <w:rsid w:val="002F2C48"/>
    <w:rsid w:val="00311EBA"/>
    <w:rsid w:val="00421181"/>
    <w:rsid w:val="0042411E"/>
    <w:rsid w:val="00447631"/>
    <w:rsid w:val="004A04D9"/>
    <w:rsid w:val="004E0813"/>
    <w:rsid w:val="00511226"/>
    <w:rsid w:val="005615B4"/>
    <w:rsid w:val="00570157"/>
    <w:rsid w:val="00571EDD"/>
    <w:rsid w:val="0058187F"/>
    <w:rsid w:val="005D0862"/>
    <w:rsid w:val="00606013"/>
    <w:rsid w:val="0061012C"/>
    <w:rsid w:val="006157F5"/>
    <w:rsid w:val="006226BE"/>
    <w:rsid w:val="00660DE6"/>
    <w:rsid w:val="006D49BF"/>
    <w:rsid w:val="007154DC"/>
    <w:rsid w:val="0073443A"/>
    <w:rsid w:val="00735ABF"/>
    <w:rsid w:val="00873AF5"/>
    <w:rsid w:val="008910DC"/>
    <w:rsid w:val="008A7C4E"/>
    <w:rsid w:val="008D27E7"/>
    <w:rsid w:val="008F7A04"/>
    <w:rsid w:val="009B462C"/>
    <w:rsid w:val="009C07A8"/>
    <w:rsid w:val="00A902BE"/>
    <w:rsid w:val="00A96A44"/>
    <w:rsid w:val="00AE5B04"/>
    <w:rsid w:val="00B31367"/>
    <w:rsid w:val="00BE1CC0"/>
    <w:rsid w:val="00CC30C8"/>
    <w:rsid w:val="00CD3E8B"/>
    <w:rsid w:val="00D2208F"/>
    <w:rsid w:val="00DD6EF1"/>
    <w:rsid w:val="00DE3982"/>
    <w:rsid w:val="00E000F1"/>
    <w:rsid w:val="00E10E8F"/>
    <w:rsid w:val="00E150FB"/>
    <w:rsid w:val="00E40BEF"/>
    <w:rsid w:val="00EF2F9A"/>
    <w:rsid w:val="00F00D4A"/>
    <w:rsid w:val="00F537DF"/>
    <w:rsid w:val="00F54D10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A255C7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5112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27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7E7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caps.sheridancollege.ca/student-guide/academic-policies-and-procedures.asp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CA4A38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CA4A38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3"/>
    <w:rsid w:val="00016F45"/>
    <w:rsid w:val="001A06AB"/>
    <w:rsid w:val="004A6F32"/>
    <w:rsid w:val="004D6C38"/>
    <w:rsid w:val="00736DFF"/>
    <w:rsid w:val="007C5DB1"/>
    <w:rsid w:val="008376DC"/>
    <w:rsid w:val="00846B5D"/>
    <w:rsid w:val="00AC5913"/>
    <w:rsid w:val="00CA4A38"/>
    <w:rsid w:val="00F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4472C4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___SANB____________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2AA03-0C26-1345-A122-058AFA0A8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design).dotx</Template>
  <TotalTime>120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Khang Bui</cp:lastModifiedBy>
  <cp:revision>4</cp:revision>
  <dcterms:created xsi:type="dcterms:W3CDTF">2023-05-10T16:43:00Z</dcterms:created>
  <dcterms:modified xsi:type="dcterms:W3CDTF">2024-02-18T01:14:00Z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