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525FC2E9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78EC310E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  <w:u w:val="single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>
              <w:rPr>
                <w:rStyle w:val="SubtitleChar"/>
              </w:rPr>
            </w:sdtEndPr>
            <w:sdtContent>
              <w:p w14:paraId="1822E8FD" w14:textId="5A79EB94" w:rsidR="00447631" w:rsidRDefault="001A0EAB" w:rsidP="00F537DF">
                <w:pPr>
                  <w:pStyle w:val="NoSpacing"/>
                  <w:ind w:left="0" w:right="0"/>
                </w:pPr>
                <w:r w:rsidRPr="002B41ED">
                  <w:rPr>
                    <w:rStyle w:val="SubtitleChar"/>
                    <w:u w:val="single"/>
                  </w:rPr>
                  <w:br/>
                </w:r>
                <w:r w:rsidRPr="002B41ED">
                  <w:rPr>
                    <w:rStyle w:val="SubtitleChar"/>
                    <w:u w:val="single"/>
                  </w:rPr>
                  <w:br/>
                </w:r>
                <w:r w:rsidR="00F537DF" w:rsidRPr="002B41ED">
                  <w:rPr>
                    <w:rStyle w:val="SubtitleChar"/>
                    <w:u w:val="single"/>
                  </w:rPr>
                  <w:t>Team Name: ___</w:t>
                </w:r>
                <w:r w:rsidR="002B41ED">
                  <w:rPr>
                    <w:rStyle w:val="SubtitleChar"/>
                    <w:u w:val="single"/>
                  </w:rPr>
                  <w:t>SANB____________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5CED5ED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3B8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2AB8BAE2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history.</w:t>
      </w:r>
    </w:p>
    <w:p w14:paraId="5C17BF8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9D85DB8" w14:textId="77777777" w:rsidTr="001A0EAB">
        <w:trPr>
          <w:trHeight w:val="237"/>
        </w:trPr>
        <w:tc>
          <w:tcPr>
            <w:tcW w:w="4077" w:type="dxa"/>
          </w:tcPr>
          <w:p w14:paraId="161AEDF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226F8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4C26069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59F947C1" w14:textId="77777777" w:rsidTr="001A0EAB">
        <w:trPr>
          <w:trHeight w:val="476"/>
        </w:trPr>
        <w:tc>
          <w:tcPr>
            <w:tcW w:w="4077" w:type="dxa"/>
          </w:tcPr>
          <w:p w14:paraId="2C904DE3" w14:textId="62F0CCE0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  <w:r w:rsidR="002B41ED">
              <w:rPr>
                <w:sz w:val="24"/>
              </w:rPr>
              <w:t xml:space="preserve"> </w:t>
            </w:r>
            <w:proofErr w:type="spellStart"/>
            <w:r w:rsidR="002B41ED">
              <w:rPr>
                <w:sz w:val="24"/>
              </w:rPr>
              <w:t>Khang</w:t>
            </w:r>
            <w:proofErr w:type="spellEnd"/>
            <w:r w:rsidR="002B41ED">
              <w:rPr>
                <w:sz w:val="24"/>
              </w:rPr>
              <w:t xml:space="preserve"> Bui</w:t>
            </w:r>
          </w:p>
          <w:p w14:paraId="3708C27A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661980F5" w14:textId="0566CE97" w:rsidR="001A0EAB" w:rsidRDefault="002B41ED" w:rsidP="001A0EA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khang</w:t>
            </w:r>
            <w:proofErr w:type="spellEnd"/>
          </w:p>
        </w:tc>
        <w:tc>
          <w:tcPr>
            <w:tcW w:w="2552" w:type="dxa"/>
          </w:tcPr>
          <w:p w14:paraId="7B753182" w14:textId="2A8B49F7" w:rsidR="001A0EAB" w:rsidRDefault="002B41ED" w:rsidP="001A0EAB">
            <w:pPr>
              <w:rPr>
                <w:sz w:val="32"/>
              </w:rPr>
            </w:pPr>
            <w:r>
              <w:rPr>
                <w:sz w:val="32"/>
              </w:rPr>
              <w:t>991698043</w:t>
            </w:r>
          </w:p>
        </w:tc>
      </w:tr>
      <w:tr w:rsidR="001A0EAB" w14:paraId="64C21F6B" w14:textId="77777777" w:rsidTr="001A0EAB">
        <w:trPr>
          <w:trHeight w:val="476"/>
        </w:trPr>
        <w:tc>
          <w:tcPr>
            <w:tcW w:w="4077" w:type="dxa"/>
          </w:tcPr>
          <w:p w14:paraId="4B4296F2" w14:textId="50A72AB2" w:rsidR="001A0EAB" w:rsidRDefault="002B41ED" w:rsidP="001A0EAB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54A5A7F7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722997B4" w14:textId="5FD616B3" w:rsidR="001A0EAB" w:rsidRDefault="009B462C" w:rsidP="001A0EAB">
            <w:pPr>
              <w:rPr>
                <w:sz w:val="32"/>
              </w:rPr>
            </w:pPr>
            <w:r>
              <w:rPr>
                <w:sz w:val="32"/>
              </w:rPr>
              <w:t>tin</w:t>
            </w:r>
          </w:p>
        </w:tc>
        <w:tc>
          <w:tcPr>
            <w:tcW w:w="2552" w:type="dxa"/>
          </w:tcPr>
          <w:p w14:paraId="40ADC096" w14:textId="3F6D38D8" w:rsidR="001A0EAB" w:rsidRDefault="008D3F4E" w:rsidP="001A0EAB">
            <w:pPr>
              <w:rPr>
                <w:sz w:val="32"/>
              </w:rPr>
            </w:pPr>
            <w:r>
              <w:rPr>
                <w:sz w:val="32"/>
              </w:rPr>
              <w:t>991698047</w:t>
            </w:r>
            <w:bookmarkStart w:id="0" w:name="_GoBack"/>
            <w:bookmarkEnd w:id="0"/>
          </w:p>
        </w:tc>
      </w:tr>
      <w:tr w:rsidR="001A0EAB" w14:paraId="6DDBE1D9" w14:textId="77777777" w:rsidTr="001A0EAB">
        <w:trPr>
          <w:trHeight w:val="476"/>
        </w:trPr>
        <w:tc>
          <w:tcPr>
            <w:tcW w:w="4077" w:type="dxa"/>
          </w:tcPr>
          <w:p w14:paraId="063C3F6A" w14:textId="77777777" w:rsidR="001A0EAB" w:rsidRDefault="001A0EAB" w:rsidP="001A0EAB">
            <w:pPr>
              <w:rPr>
                <w:sz w:val="24"/>
              </w:rPr>
            </w:pPr>
          </w:p>
          <w:p w14:paraId="50597C6E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14076746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7B119DB3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793FC48C" w14:textId="77777777" w:rsidTr="001A0EAB">
        <w:trPr>
          <w:trHeight w:val="476"/>
        </w:trPr>
        <w:tc>
          <w:tcPr>
            <w:tcW w:w="4077" w:type="dxa"/>
          </w:tcPr>
          <w:p w14:paraId="27742B8F" w14:textId="77777777" w:rsidR="001A0EAB" w:rsidRDefault="001A0EAB" w:rsidP="001A0EAB">
            <w:pPr>
              <w:rPr>
                <w:sz w:val="24"/>
              </w:rPr>
            </w:pPr>
          </w:p>
          <w:p w14:paraId="2EB7CBD1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5C12D39C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594CFAD6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1E6422C7" w14:textId="578349B1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>For further information</w:t>
      </w:r>
      <w:r w:rsidR="008D27E7">
        <w:rPr>
          <w:rFonts w:ascii="Arial" w:hAnsi="Arial" w:cs="Arial"/>
          <w:b/>
        </w:rPr>
        <w:t xml:space="preserve">,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</w:t>
      </w:r>
      <w:r w:rsidR="008D27E7">
        <w:rPr>
          <w:rFonts w:ascii="Arial" w:hAnsi="Arial" w:cs="Arial"/>
          <w:b/>
        </w:rPr>
        <w:t xml:space="preserve"> </w:t>
      </w:r>
      <w:proofErr w:type="gramStart"/>
      <w:r w:rsidR="008D27E7">
        <w:rPr>
          <w:rFonts w:ascii="Arial" w:hAnsi="Arial" w:cs="Arial"/>
          <w:b/>
        </w:rPr>
        <w:t>here :</w:t>
      </w:r>
      <w:proofErr w:type="gramEnd"/>
      <w:r w:rsidR="008D27E7" w:rsidRPr="008D27E7">
        <w:t xml:space="preserve"> </w:t>
      </w:r>
      <w:hyperlink r:id="rId10" w:history="1">
        <w:r w:rsidR="008D27E7" w:rsidRPr="00B73A98">
          <w:rPr>
            <w:rStyle w:val="Hyperlink"/>
            <w:rFonts w:ascii="Arial" w:hAnsi="Arial" w:cs="Arial"/>
            <w:b/>
          </w:rPr>
          <w:t>https://caps.sheridancollege.ca/student-guide/academic-policies-and-procedures.aspx</w:t>
        </w:r>
      </w:hyperlink>
      <w:r w:rsidR="008D27E7">
        <w:rPr>
          <w:rFonts w:ascii="Arial" w:hAnsi="Arial" w:cs="Arial"/>
          <w:b/>
        </w:rPr>
        <w:t xml:space="preserve"> 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p w14:paraId="0E79AF8E" w14:textId="77777777" w:rsidR="001A0EAB" w:rsidRPr="00857C31" w:rsidRDefault="001A0EAB" w:rsidP="001A0EAB">
      <w:pPr>
        <w:pStyle w:val="Name"/>
      </w:pPr>
      <w:r w:rsidRPr="00857C31">
        <w:lastRenderedPageBreak/>
        <w:t>Responsibilities</w:t>
      </w:r>
      <w:r>
        <w:t xml:space="preserve"> of the Project Leader include:</w:t>
      </w:r>
    </w:p>
    <w:p w14:paraId="6D509973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481BB9D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6AB4C6F7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3441E07A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5E4D6DA1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5B73940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7C01AE0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46CA37B6" w14:textId="77777777" w:rsidTr="00E000F1">
        <w:trPr>
          <w:tblHeader/>
        </w:trPr>
        <w:tc>
          <w:tcPr>
            <w:tcW w:w="2988" w:type="dxa"/>
          </w:tcPr>
          <w:p w14:paraId="677DF6D7" w14:textId="77777777" w:rsidR="001A0EAB" w:rsidRDefault="001A0EAB" w:rsidP="00AE5B04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66738E37" w14:textId="77777777" w:rsidR="001A0EAB" w:rsidRDefault="001A0EAB" w:rsidP="00AE5B04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7A23B456" w14:textId="77777777" w:rsidR="00B31367" w:rsidRDefault="001A0EAB" w:rsidP="00AE5B04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1751C690" w14:textId="77777777" w:rsidTr="00AC650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D51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regularly attend team meetings and/or does not respond to communications in a timely manner.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06FD" w14:textId="77777777" w:rsidR="00132E9F" w:rsidRDefault="002B41ED" w:rsidP="00AE5B04">
            <w:pPr>
              <w:spacing w:before="120" w:after="12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Khang</w:t>
            </w:r>
            <w:proofErr w:type="spellEnd"/>
            <w:r>
              <w:rPr>
                <w:sz w:val="24"/>
              </w:rPr>
              <w:t xml:space="preserve"> Bui</w:t>
            </w:r>
          </w:p>
          <w:p w14:paraId="221DC877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53B3D236" w14:textId="282E6920" w:rsidR="002B41ED" w:rsidRDefault="002B41ED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023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professor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proofErr w:type="gramStart"/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proofErr w:type="gramEnd"/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38D3257C" w14:textId="753CF5B3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</w:t>
            </w:r>
            <w:r w:rsidR="008D27E7">
              <w:rPr>
                <w:sz w:val="24"/>
              </w:rPr>
              <w:t>add your own content here</w:t>
            </w:r>
            <w:r>
              <w:rPr>
                <w:sz w:val="24"/>
              </w:rPr>
              <w:t>):</w:t>
            </w:r>
          </w:p>
        </w:tc>
      </w:tr>
      <w:tr w:rsidR="002B41ED" w14:paraId="4024E86D" w14:textId="77777777" w:rsidTr="00E000F1">
        <w:tc>
          <w:tcPr>
            <w:tcW w:w="2988" w:type="dxa"/>
          </w:tcPr>
          <w:p w14:paraId="373B44DA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problem.</w:t>
            </w:r>
          </w:p>
        </w:tc>
        <w:tc>
          <w:tcPr>
            <w:tcW w:w="1530" w:type="dxa"/>
          </w:tcPr>
          <w:p w14:paraId="7F8432DD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Khang</w:t>
            </w:r>
            <w:proofErr w:type="spellEnd"/>
            <w:r>
              <w:rPr>
                <w:sz w:val="24"/>
              </w:rPr>
              <w:t xml:space="preserve"> Bui</w:t>
            </w:r>
          </w:p>
          <w:p w14:paraId="0DA054C7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77CD1E0F" w14:textId="4A0EF40F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13070E80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10C41174" w14:textId="77777777" w:rsidR="002B41ED" w:rsidRDefault="002B41ED" w:rsidP="002B41ED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4CDE5785" w14:textId="11237111" w:rsidR="002B41ED" w:rsidRDefault="002B41ED" w:rsidP="002B41ED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shifts target date if possible </w:t>
            </w:r>
            <w:r w:rsidRPr="002B41ED">
              <w:rPr>
                <w:sz w:val="24"/>
                <w:u w:val="single"/>
              </w:rPr>
              <w:t>_</w:t>
            </w:r>
            <w:r>
              <w:rPr>
                <w:sz w:val="24"/>
                <w:u w:val="single"/>
              </w:rPr>
              <w:t>X</w:t>
            </w:r>
            <w:r w:rsidRPr="002B41ED">
              <w:rPr>
                <w:sz w:val="24"/>
                <w:u w:val="single"/>
              </w:rPr>
              <w:t>_</w:t>
            </w:r>
          </w:p>
          <w:p w14:paraId="08D074FE" w14:textId="77777777" w:rsidR="002B41ED" w:rsidRDefault="002B41ED" w:rsidP="002B41ED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  <w:r>
              <w:rPr>
                <w:sz w:val="24"/>
              </w:rPr>
              <w:tab/>
            </w:r>
          </w:p>
        </w:tc>
      </w:tr>
      <w:tr w:rsidR="002B41ED" w14:paraId="4754D4AB" w14:textId="77777777" w:rsidTr="00AE5B04">
        <w:trPr>
          <w:cantSplit/>
        </w:trPr>
        <w:tc>
          <w:tcPr>
            <w:tcW w:w="2988" w:type="dxa"/>
          </w:tcPr>
          <w:p w14:paraId="62F56142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has difficulty delivering component on time due to lack of understanding or ability. </w:t>
            </w:r>
          </w:p>
        </w:tc>
        <w:tc>
          <w:tcPr>
            <w:tcW w:w="1530" w:type="dxa"/>
          </w:tcPr>
          <w:p w14:paraId="099375F6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Khang</w:t>
            </w:r>
            <w:proofErr w:type="spellEnd"/>
            <w:r>
              <w:rPr>
                <w:sz w:val="24"/>
              </w:rPr>
              <w:t xml:space="preserve"> Bui</w:t>
            </w:r>
          </w:p>
          <w:p w14:paraId="7921192F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7AA0FBA3" w14:textId="25AA95E8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0CE2942E" w14:textId="3238674B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6B5B54D7" w14:textId="77777777" w:rsidR="002B41ED" w:rsidRDefault="002B41ED" w:rsidP="002B41ED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14:paraId="29D2BBC9" w14:textId="77777777" w:rsidR="002B41ED" w:rsidRDefault="002B41ED" w:rsidP="002B41ED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member must ask professor for help __</w:t>
            </w:r>
          </w:p>
          <w:p w14:paraId="147AD548" w14:textId="77777777" w:rsidR="002B41ED" w:rsidRDefault="002B41ED" w:rsidP="002B41ED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2BC1E820" w14:textId="77777777" w:rsidTr="00E000F1">
        <w:tc>
          <w:tcPr>
            <w:tcW w:w="2988" w:type="dxa"/>
          </w:tcPr>
          <w:p w14:paraId="1C6F6FBA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member does not deliver component on time due to lack of effort.</w:t>
            </w:r>
          </w:p>
        </w:tc>
        <w:tc>
          <w:tcPr>
            <w:tcW w:w="1530" w:type="dxa"/>
          </w:tcPr>
          <w:p w14:paraId="1A1490C1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Khang</w:t>
            </w:r>
            <w:proofErr w:type="spellEnd"/>
            <w:r>
              <w:rPr>
                <w:sz w:val="24"/>
              </w:rPr>
              <w:t xml:space="preserve"> Bui</w:t>
            </w:r>
          </w:p>
          <w:p w14:paraId="220208B1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7A1DF09C" w14:textId="160B463D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69A479CB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65E15AF4" w14:textId="77777777" w:rsidR="002B41ED" w:rsidRDefault="002B41ED" w:rsidP="002B41ED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132E9F">
              <w:rPr>
                <w:sz w:val="24"/>
                <w:u w:val="single"/>
              </w:rPr>
              <w:t>all</w:t>
            </w:r>
            <w:r>
              <w:rPr>
                <w:sz w:val="24"/>
              </w:rPr>
              <w:t xml:space="preserve"> team members. This </w:t>
            </w:r>
            <w:r w:rsidRPr="00132E9F">
              <w:rPr>
                <w:i/>
                <w:iCs/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116B264C" w14:textId="6F4C91A8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  <w:t>Both a. and b. above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56A8FB6A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05BC0D4D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C91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cannot achieve consensus leaving one or more member(s) feeling that their voice(s) is/are not being heard in a decision which affects everyone.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B6CD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Khang</w:t>
            </w:r>
            <w:proofErr w:type="spellEnd"/>
            <w:r>
              <w:rPr>
                <w:sz w:val="24"/>
              </w:rPr>
              <w:t xml:space="preserve"> Bui</w:t>
            </w:r>
          </w:p>
          <w:p w14:paraId="61B6D579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2A6A4175" w14:textId="6CAE952A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39F" w14:textId="3962FD46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31F2147E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the professor __</w:t>
            </w:r>
          </w:p>
          <w:p w14:paraId="2F08F56C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099AE9A9" w14:textId="77777777" w:rsidTr="00FE42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704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members do not share expectations for the quality of work on a particular deliverable.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1554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Khang</w:t>
            </w:r>
            <w:proofErr w:type="spellEnd"/>
            <w:r>
              <w:rPr>
                <w:sz w:val="24"/>
              </w:rPr>
              <w:t xml:space="preserve"> Bui</w:t>
            </w:r>
          </w:p>
          <w:p w14:paraId="5C8EFBA0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12E94618" w14:textId="5E3F4745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BEB1" w14:textId="5079032D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members will draw on each other’s strengths to help bring the quality of the deliverable to a minimal acceptable level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27CA5A14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18EE7993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0FBABABF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07B0619E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BAF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behaves in an unprofessional manner, e.g. being rude, uncooperative and/or making one or more </w:t>
            </w:r>
            <w:r>
              <w:rPr>
                <w:sz w:val="24"/>
              </w:rPr>
              <w:lastRenderedPageBreak/>
              <w:t>member(s) feel uncomfortable.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6807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Khang</w:t>
            </w:r>
            <w:proofErr w:type="spellEnd"/>
            <w:r>
              <w:rPr>
                <w:sz w:val="24"/>
              </w:rPr>
              <w:t xml:space="preserve"> Bui</w:t>
            </w:r>
          </w:p>
          <w:p w14:paraId="4015CFA7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5EE6E065" w14:textId="249875EB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8E4" w14:textId="1F1BDDAB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a)</w:t>
            </w:r>
            <w:r>
              <w:rPr>
                <w:sz w:val="24"/>
              </w:rPr>
              <w:tab/>
              <w:t>Team agrees to avoid use of all vocabulary inappropriate to a business/college setting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3433E9BE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b) Team attempts to resolve the issue by airing the problem at a team meeting __</w:t>
            </w:r>
          </w:p>
          <w:p w14:paraId="469ADB9D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__</w:t>
            </w:r>
          </w:p>
          <w:p w14:paraId="3DE7FBB7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0F162E74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9E7A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5924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Khang</w:t>
            </w:r>
            <w:proofErr w:type="spellEnd"/>
            <w:r>
              <w:rPr>
                <w:sz w:val="24"/>
              </w:rPr>
              <w:t xml:space="preserve"> Bui</w:t>
            </w:r>
          </w:p>
          <w:p w14:paraId="003DB770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7DD56B02" w14:textId="5166D363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30DF" w14:textId="0E5C5DDD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1A9AD2AD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4090ED78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__</w:t>
            </w:r>
          </w:p>
          <w:p w14:paraId="12F2FE65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51FCDE22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FBC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1F6F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Khang</w:t>
            </w:r>
            <w:proofErr w:type="spellEnd"/>
            <w:r>
              <w:rPr>
                <w:sz w:val="24"/>
              </w:rPr>
              <w:t xml:space="preserve"> Bui</w:t>
            </w:r>
          </w:p>
          <w:p w14:paraId="6B34AF93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772E56F4" w14:textId="44F4093F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1EA" w14:textId="23A3C9C3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4AE3E0D6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233561FD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6CE2932B" w14:textId="77777777" w:rsidR="00DE3982" w:rsidRDefault="00DE3982"/>
    <w:p w14:paraId="4B34CA23" w14:textId="77777777"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0BCEC" w14:textId="77777777" w:rsidR="00782B0F" w:rsidRDefault="00782B0F">
      <w:pPr>
        <w:spacing w:after="0" w:line="240" w:lineRule="auto"/>
      </w:pPr>
      <w:r>
        <w:separator/>
      </w:r>
    </w:p>
  </w:endnote>
  <w:endnote w:type="continuationSeparator" w:id="0">
    <w:p w14:paraId="407C7030" w14:textId="77777777" w:rsidR="00782B0F" w:rsidRDefault="0078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EB9AB" w14:textId="77777777" w:rsidR="00447631" w:rsidRDefault="00BE1CC0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3127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" filled="f" stroked="f" strokeweight=".5pt">
              <v:textbox inset="0,,0">
                <w:txbxContent>
                  <w:p w14:paraId="04F885DE" w14:textId="77777777"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40816" w14:textId="77777777" w:rsidR="00782B0F" w:rsidRDefault="00782B0F">
      <w:pPr>
        <w:spacing w:after="0" w:line="240" w:lineRule="auto"/>
      </w:pPr>
      <w:r>
        <w:separator/>
      </w:r>
    </w:p>
  </w:footnote>
  <w:footnote w:type="continuationSeparator" w:id="0">
    <w:p w14:paraId="3087666B" w14:textId="77777777" w:rsidR="00782B0F" w:rsidRDefault="00782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DF"/>
    <w:rsid w:val="00025579"/>
    <w:rsid w:val="0009010B"/>
    <w:rsid w:val="0009731B"/>
    <w:rsid w:val="000A06BD"/>
    <w:rsid w:val="000B3664"/>
    <w:rsid w:val="00132E9F"/>
    <w:rsid w:val="00153D52"/>
    <w:rsid w:val="001A0EAB"/>
    <w:rsid w:val="001A751D"/>
    <w:rsid w:val="001B6217"/>
    <w:rsid w:val="002B41ED"/>
    <w:rsid w:val="002E5042"/>
    <w:rsid w:val="002F2C48"/>
    <w:rsid w:val="00311EBA"/>
    <w:rsid w:val="00421181"/>
    <w:rsid w:val="0042411E"/>
    <w:rsid w:val="00447631"/>
    <w:rsid w:val="004A04D9"/>
    <w:rsid w:val="004E0813"/>
    <w:rsid w:val="00511226"/>
    <w:rsid w:val="005615B4"/>
    <w:rsid w:val="00570157"/>
    <w:rsid w:val="00571EDD"/>
    <w:rsid w:val="0058187F"/>
    <w:rsid w:val="005D0862"/>
    <w:rsid w:val="00606013"/>
    <w:rsid w:val="0061012C"/>
    <w:rsid w:val="006157F5"/>
    <w:rsid w:val="006226BE"/>
    <w:rsid w:val="00660DE6"/>
    <w:rsid w:val="006D49BF"/>
    <w:rsid w:val="007154DC"/>
    <w:rsid w:val="0073443A"/>
    <w:rsid w:val="00735ABF"/>
    <w:rsid w:val="00782B0F"/>
    <w:rsid w:val="00873AF5"/>
    <w:rsid w:val="008910DC"/>
    <w:rsid w:val="008A7C4E"/>
    <w:rsid w:val="008D27E7"/>
    <w:rsid w:val="008D3F4E"/>
    <w:rsid w:val="008F7A04"/>
    <w:rsid w:val="009B462C"/>
    <w:rsid w:val="009C07A8"/>
    <w:rsid w:val="00A902BE"/>
    <w:rsid w:val="00A96A44"/>
    <w:rsid w:val="00AE5B04"/>
    <w:rsid w:val="00B31367"/>
    <w:rsid w:val="00BE1CC0"/>
    <w:rsid w:val="00CC30C8"/>
    <w:rsid w:val="00CD3E8B"/>
    <w:rsid w:val="00D2208F"/>
    <w:rsid w:val="00DD6EF1"/>
    <w:rsid w:val="00DE3982"/>
    <w:rsid w:val="00E000F1"/>
    <w:rsid w:val="00E10E8F"/>
    <w:rsid w:val="00E150FB"/>
    <w:rsid w:val="00E40BEF"/>
    <w:rsid w:val="00EF2F9A"/>
    <w:rsid w:val="00F00D4A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caps.sheridancollege.ca/student-guide/academic-policies-and-procedures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13"/>
    <w:rsid w:val="00016F45"/>
    <w:rsid w:val="001A06AB"/>
    <w:rsid w:val="004A6F32"/>
    <w:rsid w:val="004D6C38"/>
    <w:rsid w:val="00736DFF"/>
    <w:rsid w:val="007C5DB1"/>
    <w:rsid w:val="008376DC"/>
    <w:rsid w:val="00846B5D"/>
    <w:rsid w:val="00AC5913"/>
    <w:rsid w:val="00CA4A38"/>
    <w:rsid w:val="00CA58A0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5B9BD5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___SANB____________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66A79-7B48-4681-9B36-A43CC034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120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Microsoft account</cp:lastModifiedBy>
  <cp:revision>5</cp:revision>
  <dcterms:created xsi:type="dcterms:W3CDTF">2023-05-10T16:43:00Z</dcterms:created>
  <dcterms:modified xsi:type="dcterms:W3CDTF">2024-02-18T02:28:00Z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